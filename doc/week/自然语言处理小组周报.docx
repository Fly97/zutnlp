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before="312" w:beforeLines="100" w:after="156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自然语言处理小组</w:t>
      </w:r>
      <w:r>
        <w:rPr>
          <w:rFonts w:hint="eastAsia" w:ascii="微软雅黑" w:hAnsi="微软雅黑" w:eastAsia="微软雅黑" w:cs="微软雅黑"/>
          <w:sz w:val="40"/>
          <w:szCs w:val="40"/>
        </w:rPr>
        <w:t>工作</w:t>
      </w: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周</w:t>
      </w:r>
      <w:r>
        <w:rPr>
          <w:rFonts w:hint="eastAsia" w:ascii="微软雅黑" w:hAnsi="微软雅黑" w:eastAsia="微软雅黑" w:cs="微软雅黑"/>
          <w:sz w:val="40"/>
          <w:szCs w:val="40"/>
        </w:rPr>
        <w:t>报</w:t>
      </w:r>
    </w:p>
    <w:p>
      <w:pPr>
        <w:pBdr>
          <w:bottom w:val="single" w:color="auto" w:sz="4" w:space="0"/>
        </w:pBdr>
        <w:spacing w:before="156" w:after="156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时间：2018年10月22日星期一~2018年10月28日星期一</w:t>
      </w:r>
    </w:p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40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本周全组成员都在一起学习crf，使用crf++完成一些实例，对数据的训练、测试，对一些文本的分词、词性标注、提取关键字。</w:t>
            </w:r>
          </w:p>
          <w:p>
            <w:pPr>
              <w:pStyle w:val="2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对张涛给的一些项目（命名实体识别）和一些工具都使用了起来，配置pycharm环境，运行张涛项目。</w:t>
            </w:r>
          </w:p>
          <w:p>
            <w:pPr>
              <w:pStyle w:val="2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学习python的基本语句，一些基础用法。</w:t>
            </w:r>
          </w:p>
          <w:p>
            <w:pPr>
              <w:pStyle w:val="2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对前端展示的优化。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问题记录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Python使用不熟练。</w:t>
            </w:r>
          </w:p>
          <w:p>
            <w:pPr>
              <w:pStyle w:val="2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加了一个URL提取文本的功能模块之后，对数据的提取有时会出现bug。</w:t>
            </w:r>
          </w:p>
          <w:p>
            <w:pPr>
              <w:pStyle w:val="2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对数据的训练集和测试集测试数据之后会出现分词不正确的现象。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下周计划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3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F1675"/>
    <w:multiLevelType w:val="singleLevel"/>
    <w:tmpl w:val="8C3F16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737965E"/>
    <w:multiLevelType w:val="singleLevel"/>
    <w:tmpl w:val="473796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062FC"/>
    <w:rsid w:val="002B3916"/>
    <w:rsid w:val="0068212C"/>
    <w:rsid w:val="03BE1050"/>
    <w:rsid w:val="06AA2E58"/>
    <w:rsid w:val="0A4E05BB"/>
    <w:rsid w:val="0DF703C0"/>
    <w:rsid w:val="0F1728B9"/>
    <w:rsid w:val="117F2A4E"/>
    <w:rsid w:val="128C481A"/>
    <w:rsid w:val="19B15618"/>
    <w:rsid w:val="1F361E4B"/>
    <w:rsid w:val="27C22D4F"/>
    <w:rsid w:val="2DA062FC"/>
    <w:rsid w:val="31515433"/>
    <w:rsid w:val="33421DE7"/>
    <w:rsid w:val="3D7E6152"/>
    <w:rsid w:val="42982EDA"/>
    <w:rsid w:val="470B431C"/>
    <w:rsid w:val="4B4307F0"/>
    <w:rsid w:val="5B5D7092"/>
    <w:rsid w:val="6ECE72CC"/>
    <w:rsid w:val="7F8B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66;&#36745;&#31077;\AppData\Roaming\Kingsoft\wps\addons\pool\win-i386\knewfileruby_1.0.0.11\download\wps\300970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3009702.docx</Template>
  <Pages>1</Pages>
  <Words>66</Words>
  <Characters>70</Characters>
  <Lines>1</Lines>
  <Paragraphs>1</Paragraphs>
  <TotalTime>7</TotalTime>
  <ScaleCrop>false</ScaleCrop>
  <LinksUpToDate>false</LinksUpToDate>
  <CharactersWithSpaces>70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2018-10-28T03:04:00Z</dcterms:created>
  <dc:creator>向幸福看齐</dc:creator>
  <cp:lastModifiedBy>向幸福看齐</cp:lastModifiedBy>
  <dcterms:modified xsi:type="dcterms:W3CDTF">2018-10-29T09:59:13Z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
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4A9" w:rsidRDefault="00EE76A0">
      <w:pPr>
        <w:pBdr>
          <w:bottom w:val="single" w:sz="4" w:space="0" w:color="auto"/>
        </w:pBdr>
        <w:spacing w:beforeLines="100" w:before="312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工作周报</w:t>
      </w:r>
    </w:p>
    <w:p w:rsidR="00CA24A9" w:rsidRDefault="00EE76A0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时间：2018年10月22日星期一~2018年10月28日星期一</w:t>
      </w:r>
    </w:p>
    <w:p w:rsidR="00CA24A9" w:rsidRDefault="00CA24A9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CA24A9">
        <w:tc>
          <w:tcPr>
            <w:tcW w:w="8856" w:type="dxa"/>
          </w:tcPr>
          <w:p w:rsidR="00CA24A9" w:rsidRDefault="00EE76A0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  <w:bookmarkStart w:id="0" w:name="_GoBack"/>
            <w:bookmarkEnd w:id="0"/>
          </w:p>
        </w:tc>
      </w:tr>
      <w:tr w:rsidR="00CA24A9">
        <w:trPr>
          <w:trHeight w:val="2793"/>
        </w:trPr>
        <w:tc>
          <w:tcPr>
            <w:tcW w:w="8856" w:type="dxa"/>
          </w:tcPr>
          <w:p w:rsidR="00CA24A9" w:rsidRDefault="004F7815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完成了URL提取的模块实现</w:t>
            </w:r>
          </w:p>
          <w:p w:rsidR="00CA24A9" w:rsidRDefault="004F7815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实现了C</w:t>
            </w:r>
            <w:r>
              <w:rPr>
                <w:rFonts w:ascii="微软雅黑" w:eastAsia="微软雅黑" w:hAnsi="微软雅黑" w:cs="微软雅黑"/>
              </w:rPr>
              <w:t>RF</w:t>
            </w:r>
            <w:r>
              <w:rPr>
                <w:rFonts w:ascii="微软雅黑" w:eastAsia="微软雅黑" w:hAnsi="微软雅黑" w:cs="微软雅黑" w:hint="eastAsia"/>
              </w:rPr>
              <w:t>的demo运行，已成功跑成</w:t>
            </w:r>
          </w:p>
        </w:tc>
      </w:tr>
      <w:tr w:rsidR="00CA24A9">
        <w:tc>
          <w:tcPr>
            <w:tcW w:w="8856" w:type="dxa"/>
          </w:tcPr>
          <w:p w:rsidR="00CA24A9" w:rsidRDefault="00EE76A0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CA24A9">
        <w:trPr>
          <w:trHeight w:val="2238"/>
        </w:trPr>
        <w:tc>
          <w:tcPr>
            <w:tcW w:w="8856" w:type="dxa"/>
          </w:tcPr>
          <w:p w:rsidR="00CA24A9" w:rsidRDefault="004F7815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是利用正则表达是提取相关的网页代码，匹配的时候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回出现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一些不必要的代码</w:t>
            </w:r>
          </w:p>
          <w:p w:rsidR="00CA24A9" w:rsidRDefault="00CA24A9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CA24A9">
        <w:tc>
          <w:tcPr>
            <w:tcW w:w="8856" w:type="dxa"/>
          </w:tcPr>
          <w:p w:rsidR="00CA24A9" w:rsidRDefault="00EE76A0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CA24A9">
        <w:trPr>
          <w:trHeight w:val="2303"/>
        </w:trPr>
        <w:tc>
          <w:tcPr>
            <w:tcW w:w="8856" w:type="dxa"/>
          </w:tcPr>
          <w:p w:rsidR="00CA24A9" w:rsidRDefault="004F7815" w:rsidP="004F7815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理解并利用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crf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的learn和test建立起自己模块的测试数据</w:t>
            </w:r>
          </w:p>
          <w:p w:rsidR="00CA24A9" w:rsidRDefault="004F7815" w:rsidP="004F7815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理解并利用</w:t>
            </w:r>
            <w:r w:rsidRPr="004F7815">
              <w:rPr>
                <w:rFonts w:ascii="微软雅黑" w:eastAsia="微软雅黑" w:hAnsi="微软雅黑" w:cs="微软雅黑" w:hint="eastAsia"/>
              </w:rPr>
              <w:t>解码维特比算法</w:t>
            </w:r>
          </w:p>
        </w:tc>
      </w:tr>
    </w:tbl>
    <w:p w:rsidR="00CA24A9" w:rsidRDefault="00CA24A9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sectPr w:rsidR="00CA24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528" w:rsidRDefault="00732528">
      <w:pPr>
        <w:spacing w:before="120" w:after="120"/>
      </w:pPr>
      <w:r>
        <w:separator/>
      </w:r>
    </w:p>
  </w:endnote>
  <w:endnote w:type="continuationSeparator" w:id="0">
    <w:p w:rsidR="00732528" w:rsidRDefault="00732528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4A9" w:rsidRDefault="00CA24A9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4A9" w:rsidRDefault="00CA24A9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4A9" w:rsidRDefault="00CA24A9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528" w:rsidRDefault="00732528">
      <w:pPr>
        <w:spacing w:before="120" w:after="120"/>
      </w:pPr>
      <w:r>
        <w:separator/>
      </w:r>
    </w:p>
  </w:footnote>
  <w:footnote w:type="continuationSeparator" w:id="0">
    <w:p w:rsidR="00732528" w:rsidRDefault="00732528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4A9" w:rsidRDefault="00CA24A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4A9" w:rsidRDefault="00CA24A9">
    <w:pP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4A9" w:rsidRDefault="00CA24A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3F1675"/>
    <w:multiLevelType w:val="singleLevel"/>
    <w:tmpl w:val="8C3F16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A7F3176"/>
    <w:multiLevelType w:val="singleLevel"/>
    <w:tmpl w:val="0A7F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737965E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A062FC"/>
    <w:rsid w:val="00177208"/>
    <w:rsid w:val="002B3916"/>
    <w:rsid w:val="004F7815"/>
    <w:rsid w:val="00570ADC"/>
    <w:rsid w:val="0068212C"/>
    <w:rsid w:val="00732528"/>
    <w:rsid w:val="00CA24A9"/>
    <w:rsid w:val="00EE76A0"/>
    <w:rsid w:val="03BE1050"/>
    <w:rsid w:val="06AA2E58"/>
    <w:rsid w:val="0DF703C0"/>
    <w:rsid w:val="0F1728B9"/>
    <w:rsid w:val="117F2A4E"/>
    <w:rsid w:val="128C481A"/>
    <w:rsid w:val="19B15618"/>
    <w:rsid w:val="1C405884"/>
    <w:rsid w:val="1F361E4B"/>
    <w:rsid w:val="2DA062FC"/>
    <w:rsid w:val="31515433"/>
    <w:rsid w:val="33421DE7"/>
    <w:rsid w:val="3D7E6152"/>
    <w:rsid w:val="42982EDA"/>
    <w:rsid w:val="470B431C"/>
    <w:rsid w:val="5B5D7092"/>
    <w:rsid w:val="65B21861"/>
    <w:rsid w:val="6EC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EAAAA"/>
  <w15:docId w15:val="{A9E2F3A6-AA6F-48B7-902F-4A2FD0E6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download\wps\30097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金新 陈</cp:lastModifiedBy>
  <cp:revision>5</cp:revision>
  <dcterms:created xsi:type="dcterms:W3CDTF">2018-10-28T03:04:00Z</dcterms:created>
  <dcterms:modified xsi:type="dcterms:W3CDTF">2018-10-29T09:08:00Z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
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99A" w:rsidRDefault="00E62787" w:rsidP="00E62787">
      <w:pPr>
        <w:pBdr>
          <w:bottom w:val="single" w:sz="4" w:space="0" w:color="auto"/>
        </w:pBdr>
        <w:spacing w:beforeLines="100" w:before="312" w:after="156"/>
        <w:ind w:firstLineChars="800" w:firstLine="3200"/>
        <w:rPr>
          <w:rFonts w:ascii="微软雅黑" w:eastAsia="微软雅黑" w:hAnsi="微软雅黑" w:cs="微软雅黑" w:hint="eastAsia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房晔</w:t>
      </w:r>
      <w:r w:rsidR="005D1CEF">
        <w:rPr>
          <w:rFonts w:ascii="微软雅黑" w:eastAsia="微软雅黑" w:hAnsi="微软雅黑" w:cs="微软雅黑" w:hint="eastAsia"/>
          <w:sz w:val="40"/>
          <w:szCs w:val="40"/>
        </w:rPr>
        <w:t>工作</w:t>
      </w:r>
      <w:r w:rsidR="005D1CEF">
        <w:rPr>
          <w:rFonts w:ascii="微软雅黑" w:eastAsia="微软雅黑" w:hAnsi="微软雅黑" w:cs="微软雅黑" w:hint="eastAsia"/>
          <w:sz w:val="40"/>
          <w:szCs w:val="40"/>
        </w:rPr>
        <w:t>周</w:t>
      </w:r>
      <w:r w:rsidR="005D1CEF">
        <w:rPr>
          <w:rFonts w:ascii="微软雅黑" w:eastAsia="微软雅黑" w:hAnsi="微软雅黑" w:cs="微软雅黑" w:hint="eastAsia"/>
          <w:sz w:val="40"/>
          <w:szCs w:val="40"/>
        </w:rPr>
        <w:t>报</w:t>
      </w:r>
    </w:p>
    <w:p w:rsidR="00E62787" w:rsidRDefault="00E62787" w:rsidP="00E62787">
      <w:pPr>
        <w:pBdr>
          <w:bottom w:val="single" w:sz="4" w:space="0" w:color="auto"/>
        </w:pBdr>
        <w:spacing w:beforeLines="100" w:before="312" w:after="156"/>
        <w:ind w:firstLineChars="900" w:firstLine="3600"/>
        <w:rPr>
          <w:rFonts w:ascii="微软雅黑" w:eastAsia="微软雅黑" w:hAnsi="微软雅黑" w:cs="微软雅黑" w:hint="eastAsia"/>
          <w:sz w:val="40"/>
          <w:szCs w:val="40"/>
        </w:rPr>
      </w:pPr>
    </w:p>
    <w:p w:rsidR="00E62787" w:rsidRDefault="00E62787" w:rsidP="00E62787">
      <w:pPr>
        <w:pBdr>
          <w:bottom w:val="single" w:sz="4" w:space="0" w:color="auto"/>
        </w:pBdr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时间：2018年10月22日星期一~2018年10月28日星期一</w:t>
      </w:r>
    </w:p>
    <w:p w:rsidR="00E62787" w:rsidRDefault="00E62787" w:rsidP="00E62787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6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E62787" w:rsidTr="00DE5068">
        <w:tc>
          <w:tcPr>
            <w:tcW w:w="8856" w:type="dxa"/>
          </w:tcPr>
          <w:p w:rsidR="00E62787" w:rsidRDefault="00E62787" w:rsidP="00DE506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40"/>
              </w:rPr>
              <w:t>工作内容</w:t>
            </w:r>
          </w:p>
        </w:tc>
      </w:tr>
      <w:tr w:rsidR="00E62787" w:rsidTr="00DE5068">
        <w:trPr>
          <w:trHeight w:val="2793"/>
        </w:trPr>
        <w:tc>
          <w:tcPr>
            <w:tcW w:w="8856" w:type="dxa"/>
          </w:tcPr>
          <w:p w:rsidR="00E62787" w:rsidRDefault="00E62787" w:rsidP="00DE5068">
            <w:pPr>
              <w:pStyle w:val="a3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crf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的学习，</w:t>
            </w:r>
            <w:bookmarkStart w:id="0" w:name="_GoBack"/>
            <w:bookmarkEnd w:id="0"/>
            <w:proofErr w:type="spellStart"/>
            <w:r>
              <w:rPr>
                <w:rFonts w:ascii="宋体" w:hAnsi="宋体" w:cs="宋体" w:hint="eastAsia"/>
                <w:sz w:val="24"/>
              </w:rPr>
              <w:t>crf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++下载配置</w:t>
            </w:r>
          </w:p>
        </w:tc>
      </w:tr>
      <w:tr w:rsidR="00E62787" w:rsidTr="00DE5068">
        <w:tc>
          <w:tcPr>
            <w:tcW w:w="8856" w:type="dxa"/>
          </w:tcPr>
          <w:p w:rsidR="00E62787" w:rsidRDefault="00E62787" w:rsidP="00DE506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问题记录</w:t>
            </w:r>
          </w:p>
        </w:tc>
      </w:tr>
      <w:tr w:rsidR="00E62787" w:rsidTr="00DE5068">
        <w:trPr>
          <w:trHeight w:val="2238"/>
        </w:trPr>
        <w:tc>
          <w:tcPr>
            <w:tcW w:w="8856" w:type="dxa"/>
          </w:tcPr>
          <w:p w:rsidR="00E62787" w:rsidRDefault="00E62787" w:rsidP="00DE5068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这里记录工作中遇到的问题；</w:t>
            </w:r>
          </w:p>
          <w:p w:rsidR="00E62787" w:rsidRDefault="00E62787" w:rsidP="00DE5068">
            <w:pPr>
              <w:pStyle w:val="a3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E62787" w:rsidTr="00DE5068">
        <w:tc>
          <w:tcPr>
            <w:tcW w:w="8856" w:type="dxa"/>
          </w:tcPr>
          <w:p w:rsidR="00E62787" w:rsidRDefault="00E62787" w:rsidP="00DE5068">
            <w:pPr>
              <w:pStyle w:val="a3"/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待办事项</w:t>
            </w:r>
          </w:p>
        </w:tc>
      </w:tr>
      <w:tr w:rsidR="00E62787" w:rsidTr="00DE5068">
        <w:trPr>
          <w:trHeight w:val="2303"/>
        </w:trPr>
        <w:tc>
          <w:tcPr>
            <w:tcW w:w="8856" w:type="dxa"/>
          </w:tcPr>
          <w:p w:rsidR="00E62787" w:rsidRDefault="00E62787" w:rsidP="00E62787">
            <w:pPr>
              <w:spacing w:before="156" w:after="156"/>
              <w:rPr>
                <w:rStyle w:val="3Char"/>
                <w:szCs w:val="22"/>
              </w:rPr>
            </w:pPr>
            <w:r>
              <w:rPr>
                <w:rFonts w:ascii="宋体" w:hAnsi="宋体" w:cs="宋体" w:hint="eastAsia"/>
                <w:kern w:val="0"/>
              </w:rPr>
              <w:lastRenderedPageBreak/>
              <w:t>1.情感模块的算法设计。</w:t>
            </w:r>
          </w:p>
          <w:p w:rsidR="00E62787" w:rsidRDefault="00E62787" w:rsidP="00E62787">
            <w:pPr>
              <w:pStyle w:val="a3"/>
              <w:tabs>
                <w:tab w:val="left" w:pos="312"/>
              </w:tabs>
              <w:spacing w:before="156" w:after="156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宋体" w:hint="eastAsia"/>
                <w:sz w:val="24"/>
              </w:rPr>
              <w:t>2.crf++的使用。</w:t>
            </w:r>
          </w:p>
        </w:tc>
      </w:tr>
    </w:tbl>
    <w:p w:rsidR="00E62787" w:rsidRDefault="00E62787" w:rsidP="00E62787">
      <w:pPr>
        <w:pStyle w:val="a3"/>
        <w:spacing w:before="156" w:after="156" w:line="400" w:lineRule="exact"/>
        <w:jc w:val="both"/>
        <w:rPr>
          <w:rFonts w:ascii="微软雅黑" w:eastAsia="微软雅黑" w:hAnsi="微软雅黑" w:cs="微软雅黑"/>
        </w:rPr>
      </w:pPr>
    </w:p>
    <w:sectPr w:rsidR="00E627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CEF" w:rsidRDefault="005D1CEF" w:rsidP="00E62787">
      <w:pPr>
        <w:spacing w:before="120" w:after="120"/>
      </w:pPr>
      <w:r>
        <w:separator/>
      </w:r>
    </w:p>
  </w:endnote>
  <w:endnote w:type="continuationSeparator" w:id="0">
    <w:p w:rsidR="005D1CEF" w:rsidRDefault="005D1CEF" w:rsidP="00E62787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99A" w:rsidRDefault="0053399A">
    <w:pPr>
      <w:pStyle w:val="a4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99A" w:rsidRDefault="0053399A">
    <w:pPr>
      <w:pStyle w:val="a4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99A" w:rsidRDefault="0053399A">
    <w:pPr>
      <w:pStyle w:val="a4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CEF" w:rsidRDefault="005D1CEF" w:rsidP="00E62787">
      <w:pPr>
        <w:spacing w:before="120" w:after="120"/>
      </w:pPr>
      <w:r>
        <w:separator/>
      </w:r>
    </w:p>
  </w:footnote>
  <w:footnote w:type="continuationSeparator" w:id="0">
    <w:p w:rsidR="005D1CEF" w:rsidRDefault="005D1CEF" w:rsidP="00E62787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99A" w:rsidRDefault="0053399A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99A" w:rsidRDefault="0053399A">
    <w:pPr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99A" w:rsidRDefault="0053399A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F1675"/>
    <w:multiLevelType w:val="singleLevel"/>
    <w:tmpl w:val="8C3F16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A7F3176"/>
    <w:multiLevelType w:val="singleLevel"/>
    <w:tmpl w:val="0A7F31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737965E"/>
    <w:multiLevelType w:val="singleLevel"/>
    <w:tmpl w:val="47379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062FC"/>
    <w:rsid w:val="002B3916"/>
    <w:rsid w:val="0053399A"/>
    <w:rsid w:val="005D1CEF"/>
    <w:rsid w:val="0068212C"/>
    <w:rsid w:val="00E62787"/>
    <w:rsid w:val="03BE1050"/>
    <w:rsid w:val="06AA2E58"/>
    <w:rsid w:val="0DF703C0"/>
    <w:rsid w:val="0F1728B9"/>
    <w:rsid w:val="117F2A4E"/>
    <w:rsid w:val="128C481A"/>
    <w:rsid w:val="19B15618"/>
    <w:rsid w:val="1C405884"/>
    <w:rsid w:val="1F361E4B"/>
    <w:rsid w:val="2DA062FC"/>
    <w:rsid w:val="31515433"/>
    <w:rsid w:val="33421DE7"/>
    <w:rsid w:val="3D7E6152"/>
    <w:rsid w:val="42982EDA"/>
    <w:rsid w:val="470B431C"/>
    <w:rsid w:val="5B5D7092"/>
    <w:rsid w:val="65B21861"/>
    <w:rsid w:val="6ECE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beforeLines="50" w:before="50" w:afterLines="50" w:after="5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rsid w:val="00E62787"/>
    <w:pPr>
      <w:keepNext/>
      <w:keepLines/>
      <w:spacing w:beforeLines="0" w:before="260" w:afterLines="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widowControl/>
      <w:spacing w:before="0"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正文文本 Char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E62787"/>
    <w:rPr>
      <w:b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beforeLines="50" w:before="50" w:afterLines="50" w:after="5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3">
    <w:name w:val="heading 3"/>
    <w:basedOn w:val="a"/>
    <w:next w:val="a"/>
    <w:link w:val="3Char"/>
    <w:semiHidden/>
    <w:unhideWhenUsed/>
    <w:qFormat/>
    <w:rsid w:val="00E62787"/>
    <w:pPr>
      <w:keepNext/>
      <w:keepLines/>
      <w:spacing w:beforeLines="0" w:before="260" w:afterLines="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widowControl/>
      <w:spacing w:before="0"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正文文本 Char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E62787"/>
    <w:rPr>
      <w:b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36745;&#31077;\AppData\Roaming\Kingsoft\wps\addons\pool\win-i386\knewfileruby_1.0.0.11\download\wps\300970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3009702.docx</Template>
  <TotalTime>6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向幸福看齐</dc:creator>
  <cp:lastModifiedBy>WT</cp:lastModifiedBy>
  <cp:revision>3</cp:revision>
  <dcterms:created xsi:type="dcterms:W3CDTF">2018-10-28T03:04:00Z</dcterms:created>
  <dcterms:modified xsi:type="dcterms:W3CDTF">2018-10-29T09:04:00Z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